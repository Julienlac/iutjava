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B0366" w:rsidRPr="00703848" w:rsidRDefault="00EB036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EB0366" w:rsidRPr="00703848" w:rsidRDefault="00EB0366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B0366" w:rsidRPr="00703848" w:rsidRDefault="00EB0366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EB0366" w:rsidRPr="00703848" w:rsidRDefault="00EB0366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0366" w:rsidRDefault="00EB0366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EB0366" w:rsidRDefault="00EB0366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EB0366" w:rsidRDefault="00EB0366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10237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61"/>
                                  <w:gridCol w:w="2629"/>
                                  <w:gridCol w:w="3099"/>
                                  <w:gridCol w:w="2048"/>
                                </w:tblGrid>
                                <w:tr w:rsidR="00EB0366" w:rsidTr="00065BE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61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461" w:type="dxa"/>
                                    </w:tcPr>
                                    <w:p w:rsidR="00EB0366" w:rsidRPr="00260206" w:rsidRDefault="00EB0366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629" w:type="dxa"/>
                                    </w:tcPr>
                                    <w:p w:rsidR="00EB0366" w:rsidRPr="00260206" w:rsidRDefault="00EB036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3099" w:type="dxa"/>
                                    </w:tcPr>
                                    <w:p w:rsidR="00EB0366" w:rsidRPr="00260206" w:rsidRDefault="00EB036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2048" w:type="dxa"/>
                                    </w:tcPr>
                                    <w:p w:rsidR="00EB0366" w:rsidRPr="00260206" w:rsidRDefault="00EB036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EB0366" w:rsidTr="00065BEE">
                                  <w:trPr>
                                    <w:trHeight w:val="261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461" w:type="dxa"/>
                                    </w:tcPr>
                                    <w:p w:rsidR="00EB0366" w:rsidRPr="00260206" w:rsidRDefault="00EB0366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Lacroix</w:t>
                                      </w:r>
                                    </w:p>
                                  </w:tc>
                                  <w:tc>
                                    <w:tcPr>
                                      <w:tcW w:w="2629" w:type="dxa"/>
                                    </w:tcPr>
                                    <w:p w:rsidR="00EB0366" w:rsidRPr="00260206" w:rsidRDefault="00EB036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Julien</w:t>
                                      </w:r>
                                    </w:p>
                                  </w:tc>
                                  <w:tc>
                                    <w:tcPr>
                                      <w:tcW w:w="3099" w:type="dxa"/>
                                    </w:tcPr>
                                    <w:p w:rsidR="00EB0366" w:rsidRPr="00260206" w:rsidRDefault="00EB036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EB3B78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julien.lacroix@u-psud.fr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2048" w:type="dxa"/>
                                    </w:tcPr>
                                    <w:p w:rsidR="00EB0366" w:rsidRPr="00260206" w:rsidRDefault="00EB036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3C1</w:t>
                                      </w:r>
                                    </w:p>
                                  </w:tc>
                                </w:tr>
                                <w:tr w:rsidR="00EB0366" w:rsidTr="00065BEE">
                                  <w:trPr>
                                    <w:trHeight w:val="261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461" w:type="dxa"/>
                                    </w:tcPr>
                                    <w:p w:rsidR="00EB0366" w:rsidRPr="00260206" w:rsidRDefault="00EB0366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Gy</w:t>
                                      </w:r>
                                    </w:p>
                                  </w:tc>
                                  <w:tc>
                                    <w:tcPr>
                                      <w:tcW w:w="2629" w:type="dxa"/>
                                    </w:tcPr>
                                    <w:p w:rsidR="00EB0366" w:rsidRPr="00260206" w:rsidRDefault="00EB036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Bastien</w:t>
                                      </w:r>
                                    </w:p>
                                  </w:tc>
                                  <w:tc>
                                    <w:tcPr>
                                      <w:tcW w:w="3099" w:type="dxa"/>
                                    </w:tcPr>
                                    <w:p w:rsidR="00EB0366" w:rsidRPr="00260206" w:rsidRDefault="00EB036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Pr="00EB3B78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bastien.gy@u-psud.fr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2048" w:type="dxa"/>
                                    </w:tcPr>
                                    <w:p w:rsidR="00EB0366" w:rsidRPr="00260206" w:rsidRDefault="00EB036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3C1</w:t>
                                      </w:r>
                                    </w:p>
                                  </w:tc>
                                </w:tr>
                              </w:tbl>
                              <w:p w:rsidR="00EB0366" w:rsidRDefault="00EB036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EB0366" w:rsidRDefault="00EB036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EB0366" w:rsidRDefault="00EB036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EB0366" w:rsidRDefault="00EB036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EB0366" w:rsidRPr="007A11AB" w:rsidRDefault="00EB036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EB0366" w:rsidRDefault="00EB0366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EB0366" w:rsidRDefault="00EB0366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EB0366" w:rsidRDefault="00EB0366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10237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461"/>
                            <w:gridCol w:w="2629"/>
                            <w:gridCol w:w="3099"/>
                            <w:gridCol w:w="2048"/>
                          </w:tblGrid>
                          <w:tr w:rsidR="00EB0366" w:rsidTr="00065BE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6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461" w:type="dxa"/>
                              </w:tcPr>
                              <w:p w:rsidR="00EB0366" w:rsidRPr="00260206" w:rsidRDefault="00EB0366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629" w:type="dxa"/>
                              </w:tcPr>
                              <w:p w:rsidR="00EB0366" w:rsidRPr="00260206" w:rsidRDefault="00EB036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3099" w:type="dxa"/>
                              </w:tcPr>
                              <w:p w:rsidR="00EB0366" w:rsidRPr="00260206" w:rsidRDefault="00EB036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2048" w:type="dxa"/>
                              </w:tcPr>
                              <w:p w:rsidR="00EB0366" w:rsidRPr="00260206" w:rsidRDefault="00EB036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EB0366" w:rsidTr="00065BEE">
                            <w:trPr>
                              <w:trHeight w:val="26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461" w:type="dxa"/>
                              </w:tcPr>
                              <w:p w:rsidR="00EB0366" w:rsidRPr="00260206" w:rsidRDefault="00EB0366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Lacroix</w:t>
                                </w:r>
                              </w:p>
                            </w:tc>
                            <w:tc>
                              <w:tcPr>
                                <w:tcW w:w="2629" w:type="dxa"/>
                              </w:tcPr>
                              <w:p w:rsidR="00EB0366" w:rsidRPr="00260206" w:rsidRDefault="00EB036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Julien</w:t>
                                </w:r>
                              </w:p>
                            </w:tc>
                            <w:tc>
                              <w:tcPr>
                                <w:tcW w:w="3099" w:type="dxa"/>
                              </w:tcPr>
                              <w:p w:rsidR="00EB0366" w:rsidRPr="00260206" w:rsidRDefault="00EB036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Pr="00EB3B78">
                                    <w:rPr>
                                      <w:rStyle w:val="Lienhypertexte"/>
                                      <w:smallCaps/>
                                    </w:rPr>
                                    <w:t>julien.lacroix@u-psud.fr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2048" w:type="dxa"/>
                              </w:tcPr>
                              <w:p w:rsidR="00EB0366" w:rsidRPr="00260206" w:rsidRDefault="00EB036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3C1</w:t>
                                </w:r>
                              </w:p>
                            </w:tc>
                          </w:tr>
                          <w:tr w:rsidR="00EB0366" w:rsidTr="00065BEE">
                            <w:trPr>
                              <w:trHeight w:val="26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461" w:type="dxa"/>
                              </w:tcPr>
                              <w:p w:rsidR="00EB0366" w:rsidRPr="00260206" w:rsidRDefault="00EB0366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Gy</w:t>
                                </w:r>
                              </w:p>
                            </w:tc>
                            <w:tc>
                              <w:tcPr>
                                <w:tcW w:w="2629" w:type="dxa"/>
                              </w:tcPr>
                              <w:p w:rsidR="00EB0366" w:rsidRPr="00260206" w:rsidRDefault="00EB036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Bastien</w:t>
                                </w:r>
                              </w:p>
                            </w:tc>
                            <w:tc>
                              <w:tcPr>
                                <w:tcW w:w="3099" w:type="dxa"/>
                              </w:tcPr>
                              <w:p w:rsidR="00EB0366" w:rsidRPr="00260206" w:rsidRDefault="00EB036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Pr="00EB3B78">
                                    <w:rPr>
                                      <w:rStyle w:val="Lienhypertexte"/>
                                      <w:smallCaps/>
                                    </w:rPr>
                                    <w:t>bastien.gy@u-psud.fr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2048" w:type="dxa"/>
                              </w:tcPr>
                              <w:p w:rsidR="00EB0366" w:rsidRPr="00260206" w:rsidRDefault="00EB036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3C1</w:t>
                                </w:r>
                              </w:p>
                            </w:tc>
                          </w:tr>
                        </w:tbl>
                        <w:p w:rsidR="00EB0366" w:rsidRDefault="00EB036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EB0366" w:rsidRDefault="00EB036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EB0366" w:rsidRDefault="00EB036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EB0366" w:rsidRDefault="00EB036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EB0366" w:rsidRPr="007A11AB" w:rsidRDefault="00EB036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B036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366" w:rsidRDefault="00EB0366" w:rsidP="009B5C10">
                            <w:pPr>
                              <w:jc w:val="center"/>
                            </w:pPr>
                          </w:p>
                          <w:p w:rsidR="00EB0366" w:rsidRDefault="00EB0366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EB0366" w:rsidRDefault="00EB0366" w:rsidP="009B5C10">
                      <w:pPr>
                        <w:jc w:val="center"/>
                      </w:pPr>
                    </w:p>
                    <w:p w:rsidR="00EB0366" w:rsidRDefault="00EB0366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bookmarkStart w:id="7" w:name="_GoBack"/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bookmarkEnd w:id="7"/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8" w:name="_Toc430965360"/>
      <w:r>
        <w:t>Exercice 2 : </w:t>
      </w:r>
      <w:r w:rsidR="00DB2F71">
        <w:t>Collection</w:t>
      </w:r>
      <w:r w:rsidR="0002265F">
        <w:t>s</w:t>
      </w:r>
      <w:bookmarkEnd w:id="8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9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9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10" w:name="_Toc430965362"/>
      <w:r>
        <w:lastRenderedPageBreak/>
        <w:t>Aide</w:t>
      </w:r>
      <w:bookmarkEnd w:id="10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EB0366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EB0366">
        <w:rPr>
          <w:b/>
          <w:i/>
          <w:lang w:val="en-US"/>
        </w:rPr>
        <w:t>JOptionPane</w:t>
      </w:r>
      <w:proofErr w:type="spellEnd"/>
      <w:r w:rsidRPr="00EB0366">
        <w:rPr>
          <w:b/>
          <w:i/>
          <w:lang w:val="en-US"/>
        </w:rPr>
        <w:t> </w:t>
      </w:r>
      <w:r w:rsidRPr="00EB0366">
        <w:rPr>
          <w:lang w:val="en-US"/>
        </w:rPr>
        <w:t xml:space="preserve">: </w:t>
      </w:r>
      <w:hyperlink r:id="rId21" w:history="1">
        <w:r w:rsidRPr="00EB0366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EB0366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1" w:name="_Toc430965363"/>
      <w:r>
        <w:t>Rapport</w:t>
      </w:r>
      <w:bookmarkEnd w:id="11"/>
    </w:p>
    <w:p w:rsidR="001D0CCB" w:rsidRDefault="001D0CCB" w:rsidP="001D0CCB"/>
    <w:p w:rsidR="001D0CCB" w:rsidRDefault="001D0CCB" w:rsidP="001D0CCB">
      <w:pPr>
        <w:pStyle w:val="Titre3"/>
      </w:pPr>
      <w:bookmarkStart w:id="12" w:name="_Toc430965364"/>
      <w:r>
        <w:t>Description des travaux</w:t>
      </w:r>
      <w:bookmarkEnd w:id="1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3" w:name="_Toc430965365"/>
      <w:r>
        <w:t>Difficultés rencontrées</w:t>
      </w:r>
      <w:bookmarkEnd w:id="13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EB0366" w:rsidRDefault="003D3155" w:rsidP="009153A9">
      <w:pPr>
        <w:rPr>
          <w:lang w:val="en-US"/>
        </w:rPr>
      </w:pPr>
      <w:proofErr w:type="gramStart"/>
      <w:r w:rsidRPr="00EB0366">
        <w:rPr>
          <w:b/>
          <w:lang w:val="en-US"/>
        </w:rPr>
        <w:t>Spinner :</w:t>
      </w:r>
      <w:proofErr w:type="gramEnd"/>
      <w:r w:rsidRPr="00EB0366">
        <w:rPr>
          <w:lang w:val="en-US"/>
        </w:rPr>
        <w:t xml:space="preserve"> </w:t>
      </w:r>
      <w:hyperlink r:id="rId29" w:history="1">
        <w:r w:rsidR="00234EA6" w:rsidRPr="00EB0366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EB0366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EB0366" w:rsidRDefault="009907F1" w:rsidP="009907F1">
      <w:pPr>
        <w:pStyle w:val="Titre2"/>
        <w:rPr>
          <w:noProof/>
          <w:lang w:val="en-US"/>
        </w:rPr>
      </w:pPr>
      <w:r w:rsidRPr="00EB0366">
        <w:rPr>
          <w:noProof/>
          <w:lang w:val="en-US"/>
        </w:rPr>
        <w:t>Aide</w:t>
      </w:r>
    </w:p>
    <w:p w:rsidR="009907F1" w:rsidRPr="00EB0366" w:rsidRDefault="009907F1" w:rsidP="009907F1">
      <w:pPr>
        <w:rPr>
          <w:lang w:val="en-US"/>
        </w:rPr>
      </w:pPr>
      <w:proofErr w:type="spellStart"/>
      <w:proofErr w:type="gramStart"/>
      <w:r w:rsidRPr="00EB0366">
        <w:rPr>
          <w:b/>
          <w:i/>
          <w:lang w:val="en-US"/>
        </w:rPr>
        <w:t>Shoutbox</w:t>
      </w:r>
      <w:proofErr w:type="spellEnd"/>
      <w:r w:rsidRPr="00EB0366">
        <w:rPr>
          <w:lang w:val="en-US"/>
        </w:rPr>
        <w:t> :</w:t>
      </w:r>
      <w:proofErr w:type="gramEnd"/>
      <w:r w:rsidRPr="00EB0366">
        <w:rPr>
          <w:lang w:val="en-US"/>
        </w:rPr>
        <w:t xml:space="preserve"> </w:t>
      </w:r>
      <w:hyperlink r:id="rId32" w:history="1">
        <w:r w:rsidRPr="00EB0366">
          <w:rPr>
            <w:rStyle w:val="Lienhypertexte"/>
            <w:lang w:val="en-US"/>
          </w:rPr>
          <w:t>https://fr.wikipedia.org/wiki/Shoutbox</w:t>
        </w:r>
      </w:hyperlink>
    </w:p>
    <w:p w:rsidR="009907F1" w:rsidRPr="00EB0366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366" w:rsidRDefault="00EB0366" w:rsidP="006651C9">
      <w:r>
        <w:separator/>
      </w:r>
    </w:p>
  </w:endnote>
  <w:endnote w:type="continuationSeparator" w:id="0">
    <w:p w:rsidR="00EB0366" w:rsidRDefault="00EB0366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366" w:rsidRDefault="00EB0366" w:rsidP="006651C9">
      <w:r>
        <w:separator/>
      </w:r>
    </w:p>
  </w:footnote>
  <w:footnote w:type="continuationSeparator" w:id="0">
    <w:p w:rsidR="00EB0366" w:rsidRDefault="00EB0366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:rsidR="00EB0366" w:rsidRDefault="00EB0366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0366" w:rsidRDefault="00EB0366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E12F2" w:rsidRPr="001E12F2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EB0366" w:rsidRDefault="00EB0366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E12F2" w:rsidRPr="001E12F2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EB0366" w:rsidRDefault="00EB036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65BEE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2F2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B0366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bastien.gy@u-psud.fr" TargetMode="External"/><Relationship Id="rId18" Type="http://schemas.openxmlformats.org/officeDocument/2006/relationships/diagramQuickStyle" Target="diagrams/quickStyle1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classrooms.com/courses/apprenez-a-programmer-en-java/les-menus-et-boites-de-dialogue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julien.lacroix@u-psud.fr" TargetMode="External"/><Relationship Id="rId17" Type="http://schemas.openxmlformats.org/officeDocument/2006/relationships/diagramLayout" Target="diagrams/layout1.xml"/><Relationship Id="rId25" Type="http://schemas.openxmlformats.org/officeDocument/2006/relationships/diagramColors" Target="diagrams/colors2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fr.wikipedia.org/wiki/Shoutbox" TargetMode="External"/><Relationship Id="rId5" Type="http://schemas.openxmlformats.org/officeDocument/2006/relationships/styles" Target="styles.xml"/><Relationship Id="rId15" Type="http://schemas.openxmlformats.org/officeDocument/2006/relationships/hyperlink" Target="mailto:bastien.gy@u-psud.fr" TargetMode="External"/><Relationship Id="rId23" Type="http://schemas.openxmlformats.org/officeDocument/2006/relationships/diagramLayout" Target="diagrams/layout2.xml"/><Relationship Id="rId28" Type="http://schemas.openxmlformats.org/officeDocument/2006/relationships/hyperlink" Target="https://docs.oracle.com/javase/tutorial/uiswing/components/menu.html" TargetMode="Externa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hyperlink" Target="http://www.tutorialspoint.com/sqlite/sqlite_java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julien.lacroix@u-psud.fr" TargetMode="External"/><Relationship Id="rId22" Type="http://schemas.openxmlformats.org/officeDocument/2006/relationships/diagramData" Target="diagrams/data2.xml"/><Relationship Id="rId27" Type="http://schemas.openxmlformats.org/officeDocument/2006/relationships/hyperlink" Target="http://www.tutorialspoint.com/design_pattern/filter_pattern.htm" TargetMode="External"/><Relationship Id="rId30" Type="http://schemas.openxmlformats.org/officeDocument/2006/relationships/hyperlink" Target="http://alvinalexander.com/blog/post/jfc-swing/how-create-simple-swing-html-viewer-browser-java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C4DF2A-82CD-473E-B15A-B412AE290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2957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2015-11-09T09:29:00Z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